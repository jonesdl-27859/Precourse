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A1E" w:rsidRDefault="004D786F">
      <w:pPr>
        <w:pStyle w:val="Heading1"/>
      </w:pPr>
      <w:r>
        <w:t xml:space="preserve">Lesson 4 </w:t>
      </w:r>
    </w:p>
    <w:p w:rsidR="00C032BC" w:rsidRPr="00C032BC" w:rsidRDefault="00C032BC" w:rsidP="00C032BC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r w:rsidRPr="00C032BC"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  <w:t>1. Feynman Writing Prompts - Write out explanations of the following concepts like you are explaining it to a 12 year old.  Doing this will help you quickly discover any holes in your understanding.  Ask your questions on Slack.</w:t>
      </w:r>
    </w:p>
    <w:p w:rsidR="00C032BC" w:rsidRPr="00B43C51" w:rsidRDefault="00C032BC" w:rsidP="004D786F">
      <w:pPr>
        <w:rPr>
          <w:b/>
        </w:rPr>
      </w:pPr>
      <w:r w:rsidRPr="00C032BC">
        <w:tab/>
      </w:r>
      <w:r w:rsidRPr="00B43C51">
        <w:t xml:space="preserve">* </w:t>
      </w:r>
      <w:r w:rsidRPr="00B43C51">
        <w:rPr>
          <w:b/>
        </w:rPr>
        <w:t>Objects</w:t>
      </w:r>
    </w:p>
    <w:p w:rsidR="004D786F" w:rsidRDefault="004D786F" w:rsidP="00091A3D">
      <w:pPr>
        <w:ind w:firstLine="720"/>
      </w:pPr>
      <w:r>
        <w:t xml:space="preserve">An object is container that holds items (or information) about one specific thing. </w:t>
      </w:r>
    </w:p>
    <w:p w:rsidR="004D786F" w:rsidRDefault="004D786F" w:rsidP="004D786F">
      <w:r>
        <w:t>Example:  Pokemon</w:t>
      </w:r>
    </w:p>
    <w:p w:rsidR="004D786F" w:rsidRDefault="004D786F" w:rsidP="004D786F">
      <w:r>
        <w:t>let pokemon = {</w:t>
      </w:r>
    </w:p>
    <w:p w:rsidR="004D786F" w:rsidRDefault="004D786F" w:rsidP="004D786F">
      <w:r>
        <w:tab/>
        <w:t>name: ‘Pikachu’,</w:t>
      </w:r>
    </w:p>
    <w:p w:rsidR="004D786F" w:rsidRDefault="004D786F" w:rsidP="004D786F">
      <w:r>
        <w:tab/>
        <w:t>type: ‘mouse pokemon’,</w:t>
      </w:r>
    </w:p>
    <w:p w:rsidR="004D786F" w:rsidRDefault="004D786F" w:rsidP="004D786F">
      <w:r>
        <w:tab/>
        <w:t>ability: ‘lighting rod’</w:t>
      </w:r>
    </w:p>
    <w:p w:rsidR="004D786F" w:rsidRPr="004D786F" w:rsidRDefault="00581BE8" w:rsidP="004D786F">
      <w:r>
        <w:tab/>
        <w:t>};</w:t>
      </w:r>
    </w:p>
    <w:p w:rsidR="00C032BC" w:rsidRDefault="00C032BC" w:rsidP="004D786F">
      <w:r w:rsidRPr="00C032BC">
        <w:tab/>
        <w:t xml:space="preserve">* </w:t>
      </w:r>
      <w:r w:rsidRPr="00B43C51">
        <w:rPr>
          <w:b/>
        </w:rPr>
        <w:t>Properties</w:t>
      </w:r>
    </w:p>
    <w:p w:rsidR="00091A3D" w:rsidRPr="00C032BC" w:rsidRDefault="00091A3D" w:rsidP="00B43C51">
      <w:pPr>
        <w:ind w:left="720"/>
      </w:pPr>
      <w:r>
        <w:tab/>
        <w:t>A property is the value that is assign to an object</w:t>
      </w:r>
      <w:r w:rsidR="00B43C51">
        <w:t>. Example: name:  ‘john’.</w:t>
      </w:r>
    </w:p>
    <w:p w:rsidR="00C032BC" w:rsidRDefault="00C032BC" w:rsidP="004D786F">
      <w:r w:rsidRPr="00C032BC">
        <w:tab/>
        <w:t>* Methods</w:t>
      </w:r>
    </w:p>
    <w:p w:rsidR="00B43C51" w:rsidRPr="00C032BC" w:rsidRDefault="00B43C51" w:rsidP="004D786F">
      <w:r>
        <w:tab/>
        <w:t>A method is a function.  Example: singHello: function()</w:t>
      </w:r>
    </w:p>
    <w:p w:rsidR="00C032BC" w:rsidRDefault="00C032BC" w:rsidP="004D786F">
      <w:r w:rsidRPr="00C032BC">
        <w:tab/>
        <w:t xml:space="preserve">* </w:t>
      </w:r>
      <w:r w:rsidRPr="00B43C51">
        <w:rPr>
          <w:b/>
        </w:rPr>
        <w:t>for in loop</w:t>
      </w:r>
    </w:p>
    <w:p w:rsidR="00B43C51" w:rsidRPr="00C032BC" w:rsidRDefault="00B43C51" w:rsidP="00B43C51">
      <w:pPr>
        <w:ind w:left="720"/>
      </w:pPr>
      <w:r>
        <w:tab/>
        <w:t xml:space="preserve">A ‘for in loop’ is a for loop that iterates (or loops over) key/values to find specific items. </w:t>
      </w:r>
    </w:p>
    <w:p w:rsidR="00C032BC" w:rsidRDefault="00C032BC" w:rsidP="004D786F">
      <w:pPr>
        <w:rPr>
          <w:b/>
        </w:rPr>
      </w:pPr>
      <w:r w:rsidRPr="00C032BC">
        <w:tab/>
        <w:t xml:space="preserve">* </w:t>
      </w:r>
      <w:r w:rsidRPr="00B43C51">
        <w:rPr>
          <w:b/>
        </w:rPr>
        <w:t>Dot notation vs bracket notation</w:t>
      </w:r>
    </w:p>
    <w:p w:rsidR="00B43C51" w:rsidRPr="00B43C51" w:rsidRDefault="00B43C51" w:rsidP="004D786F">
      <w:r>
        <w:tab/>
        <w:t>Dot and bracket notation are used to get information from a key/value  pair (access properties) of a JavaScript</w:t>
      </w:r>
      <w:bookmarkStart w:id="0" w:name="_GoBack"/>
      <w:bookmarkEnd w:id="0"/>
      <w:r>
        <w:t xml:space="preserve"> object.</w:t>
      </w:r>
    </w:p>
    <w:sectPr w:rsidR="00B43C51" w:rsidRPr="00B43C5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9B4" w:rsidRDefault="00FB49B4">
      <w:r>
        <w:separator/>
      </w:r>
    </w:p>
    <w:p w:rsidR="00FB49B4" w:rsidRDefault="00FB49B4"/>
  </w:endnote>
  <w:endnote w:type="continuationSeparator" w:id="0">
    <w:p w:rsidR="00FB49B4" w:rsidRDefault="00FB49B4">
      <w:r>
        <w:continuationSeparator/>
      </w:r>
    </w:p>
    <w:p w:rsidR="00FB49B4" w:rsidRDefault="00FB4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1E" w:rsidRDefault="00FB49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9B4" w:rsidRDefault="00FB49B4">
      <w:r>
        <w:separator/>
      </w:r>
    </w:p>
    <w:p w:rsidR="00FB49B4" w:rsidRDefault="00FB49B4"/>
  </w:footnote>
  <w:footnote w:type="continuationSeparator" w:id="0">
    <w:p w:rsidR="00FB49B4" w:rsidRDefault="00FB49B4">
      <w:r>
        <w:continuationSeparator/>
      </w:r>
    </w:p>
    <w:p w:rsidR="00FB49B4" w:rsidRDefault="00FB49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3F60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BC"/>
    <w:rsid w:val="00091A3D"/>
    <w:rsid w:val="004D786F"/>
    <w:rsid w:val="00581BE8"/>
    <w:rsid w:val="00B43C51"/>
    <w:rsid w:val="00C032BC"/>
    <w:rsid w:val="00EA0A1E"/>
    <w:rsid w:val="00F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E3258"/>
  <w15:chartTrackingRefBased/>
  <w15:docId w15:val="{4BCBE83D-FB0F-2D4E-8B72-49339930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dWord/Library/Containers/com.microsoft.Word/Data/Library/Application%20Support/Microsoft/Office/16.0/DTS/en-US%7bED7D04E6-274D-E94C-8072-828B4D03B75D%7d/%7bA96F91F7-FF1B-C642-993D-4B78363D6C84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AF"/>
    <w:rsid w:val="00B1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7B9850557327459FAC6CA6FC57E3A8">
    <w:name w:val="DD7B9850557327459FAC6CA6FC57E3A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E3CDF6C060B1454A99E9F8DB49450BE6">
    <w:name w:val="E3CDF6C060B1454A99E9F8DB49450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Diane Jones</cp:lastModifiedBy>
  <cp:revision>2</cp:revision>
  <dcterms:created xsi:type="dcterms:W3CDTF">2018-01-31T17:21:00Z</dcterms:created>
  <dcterms:modified xsi:type="dcterms:W3CDTF">2018-01-31T17:21:00Z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